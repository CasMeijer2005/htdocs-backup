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222E25AE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10197" w:type="dxa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10197"/>
          </w:tblGrid>
          <w:tr w:rsidR="004F7A96" w14:paraId="3C722982" w14:textId="77777777" w:rsidTr="00AC6D6F">
            <w:tc>
              <w:tcPr>
                <w:tcW w:w="10197" w:type="dxa"/>
                <w:shd w:val="clear" w:color="auto" w:fill="FFFFFF" w:themeFill="background1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8141A342EC9F4D07976E3F613A702E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68397C" w14:textId="77777777" w:rsidR="004F7A96" w:rsidRDefault="71201BE2" w:rsidP="7F2D0036">
                    <w:pPr>
                      <w:pStyle w:val="Title"/>
                      <w:jc w:val="center"/>
                      <w:rPr>
                        <w:rFonts w:asciiTheme="minorHAnsi" w:eastAsiaTheme="minorEastAsia" w:hAnsiTheme="minorHAnsi" w:cstheme="minorBidi"/>
                        <w:sz w:val="96"/>
                        <w:szCs w:val="96"/>
                      </w:rPr>
                    </w:pPr>
                    <w:r w:rsidRPr="7F2D0036">
                      <w:rPr>
                        <w:sz w:val="96"/>
                        <w:szCs w:val="96"/>
                      </w:rPr>
                      <w:t>Uitgeschreven debriefing</w:t>
                    </w:r>
                  </w:p>
                </w:sdtContent>
              </w:sdt>
              <w:p w14:paraId="513FAD7E" w14:textId="77777777" w:rsidR="003D0253" w:rsidRDefault="003D0253"/>
            </w:tc>
          </w:tr>
          <w:tr w:rsidR="004F7A96" w14:paraId="13EF56E8" w14:textId="77777777" w:rsidTr="00AC6D6F">
            <w:tc>
              <w:tcPr>
                <w:tcW w:w="10197" w:type="dxa"/>
                <w:shd w:val="clear" w:color="auto" w:fill="FFFFFF" w:themeFill="background1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D1633201CF144429A999057A41E9BD7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2AF2371" w14:textId="29C072B8" w:rsidR="004F7A96" w:rsidRDefault="00C0794B" w:rsidP="7F2D0036">
                    <w:pPr>
                      <w:pStyle w:val="Subtitle"/>
                      <w:jc w:val="center"/>
                      <w:rPr>
                        <w:rFonts w:eastAsiaTheme="minorEastAsia" w:cstheme="minorBidi"/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Cas, Prosper, Julian</w:t>
                    </w:r>
                  </w:p>
                </w:sdtContent>
              </w:sdt>
              <w:p w14:paraId="6546F953" w14:textId="77777777" w:rsidR="003D0253" w:rsidRDefault="003D0253"/>
            </w:tc>
          </w:tr>
          <w:tr w:rsidR="004F7A96" w14:paraId="0CF31FB4" w14:textId="77777777" w:rsidTr="3FB64B87">
            <w:tc>
              <w:tcPr>
                <w:tcW w:w="10197" w:type="dxa"/>
                <w:vAlign w:val="bottom"/>
              </w:tcPr>
              <w:p w14:paraId="5FE5C63E" w14:textId="77777777" w:rsidR="004F7A96" w:rsidRDefault="004F7A96" w:rsidP="004F7A96"/>
            </w:tc>
          </w:tr>
          <w:tr w:rsidR="004F7A96" w14:paraId="2695416F" w14:textId="77777777" w:rsidTr="3FB64B87">
            <w:tc>
              <w:tcPr>
                <w:tcW w:w="10197" w:type="dxa"/>
                <w:vAlign w:val="bottom"/>
              </w:tcPr>
              <w:p w14:paraId="6613F46F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4D1F774E" w14:textId="77777777" w:rsidTr="3FB64B87">
            <w:tc>
              <w:tcPr>
                <w:tcW w:w="10197" w:type="dxa"/>
                <w:vAlign w:val="bottom"/>
              </w:tcPr>
              <w:p w14:paraId="46FC0382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4B30C673" w14:textId="77777777" w:rsidR="003C589C" w:rsidRDefault="00362754">
          <w:pPr>
            <w:rPr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 w:rsidRPr="78424924">
            <w:rPr>
              <w:rFonts w:asciiTheme="majorHAnsi" w:eastAsiaTheme="majorEastAsia" w:hAnsiTheme="majorHAnsi" w:cstheme="majorBidi"/>
              <w:color w:val="2F5897" w:themeColor="text2"/>
              <w:sz w:val="96"/>
              <w:szCs w:val="96"/>
            </w:rPr>
            <w:br w:type="page"/>
          </w:r>
        </w:p>
      </w:sdtContent>
    </w:sdt>
    <w:sdt>
      <w:sdtPr>
        <w:rPr>
          <w:sz w:val="52"/>
        </w:rPr>
        <w:alias w:val="Titel"/>
        <w:id w:val="598529223"/>
        <w:placeholder>
          <w:docPart w:val="CE66506BCE3D4899A4BDF872F56A37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2939FED3" w14:textId="77777777" w:rsidR="003C589C" w:rsidRDefault="2F99CDCE">
          <w:pPr>
            <w:pStyle w:val="Title"/>
            <w:rPr>
              <w:rFonts w:asciiTheme="minorHAnsi" w:eastAsiaTheme="minorEastAsia" w:hAnsiTheme="minorHAnsi" w:cstheme="minorBidi"/>
              <w:sz w:val="52"/>
              <w:szCs w:val="52"/>
            </w:rPr>
          </w:pPr>
          <w:r w:rsidRPr="3A75A0B8">
            <w:rPr>
              <w:sz w:val="52"/>
              <w:szCs w:val="52"/>
            </w:rPr>
            <w:t>Uitgeschreven debriefing</w:t>
          </w:r>
        </w:p>
      </w:sdtContent>
    </w:sdt>
    <w:p w14:paraId="24A1C5B8" w14:textId="08E41CEE" w:rsidR="00E453C2" w:rsidRDefault="7C5CC179" w:rsidP="3A75A0B8">
      <w:pPr>
        <w:spacing w:beforeAutospacing="1"/>
        <w:rPr>
          <w:rFonts w:asciiTheme="majorHAnsi" w:eastAsiaTheme="majorEastAsia" w:hAnsiTheme="majorHAnsi" w:cstheme="majorBidi"/>
          <w:color w:val="2F5897" w:themeColor="text2"/>
          <w:sz w:val="52"/>
          <w:szCs w:val="52"/>
        </w:rPr>
      </w:pPr>
      <w:r>
        <w:t xml:space="preserve">Paul de </w:t>
      </w:r>
      <w:r w:rsidR="542DBDFA">
        <w:t>Ri</w:t>
      </w:r>
      <w:r>
        <w:t>dder van</w:t>
      </w:r>
      <w:r w:rsidR="30BCA9A7">
        <w:t xml:space="preserve"> De</w:t>
      </w:r>
      <w:r>
        <w:t xml:space="preserve"> </w:t>
      </w:r>
      <w:r w:rsidR="7FE53030">
        <w:t>Utrechter</w:t>
      </w:r>
      <w:r>
        <w:t xml:space="preserve"> wil graag een website </w:t>
      </w:r>
      <w:r w:rsidR="2808DA78">
        <w:t xml:space="preserve">over het historische </w:t>
      </w:r>
      <w:r w:rsidR="742841ED">
        <w:t>Utrecht</w:t>
      </w:r>
      <w:r w:rsidR="2808DA78">
        <w:t>.</w:t>
      </w:r>
      <w:r w:rsidR="7EE5785F">
        <w:t xml:space="preserve"> </w:t>
      </w:r>
      <w:r w:rsidR="2808DA78">
        <w:t xml:space="preserve">Hij wil een website met de volgende </w:t>
      </w:r>
      <w:r w:rsidR="14787C73">
        <w:t>pagina's</w:t>
      </w:r>
      <w:r w:rsidR="18F0A2E3">
        <w:t>:</w:t>
      </w:r>
      <w:r w:rsidR="2808DA78">
        <w:t xml:space="preserve"> een hoofdpagina</w:t>
      </w:r>
      <w:r w:rsidR="39B06B7B">
        <w:t>,</w:t>
      </w:r>
      <w:r w:rsidR="2808DA78">
        <w:t xml:space="preserve"> contactpagina</w:t>
      </w:r>
      <w:r w:rsidR="600517C6">
        <w:t xml:space="preserve"> en een pagina over de</w:t>
      </w:r>
      <w:r w:rsidR="2808DA78">
        <w:t xml:space="preserve"> geschiedenis van </w:t>
      </w:r>
      <w:r w:rsidR="7D29FCAC">
        <w:t>U</w:t>
      </w:r>
      <w:r w:rsidR="1CA9E63E">
        <w:t>trecht</w:t>
      </w:r>
      <w:r w:rsidR="106CB926">
        <w:t>.</w:t>
      </w:r>
      <w:r w:rsidR="2808DA78">
        <w:t xml:space="preserve"> </w:t>
      </w:r>
      <w:r w:rsidR="1235F6E3">
        <w:t>Naast die</w:t>
      </w:r>
      <w:r w:rsidR="4F1AF418">
        <w:t xml:space="preserve"> </w:t>
      </w:r>
      <w:r w:rsidR="6A3CF400">
        <w:t>p</w:t>
      </w:r>
      <w:r w:rsidR="4F1AF418">
        <w:t>agina's</w:t>
      </w:r>
      <w:r w:rsidR="7BBEFB96">
        <w:t xml:space="preserve"> wil</w:t>
      </w:r>
      <w:r w:rsidR="0A185DF3">
        <w:t xml:space="preserve"> </w:t>
      </w:r>
      <w:r w:rsidR="008937B9">
        <w:t xml:space="preserve">hij </w:t>
      </w:r>
      <w:r w:rsidR="212ED8D7">
        <w:t xml:space="preserve">dat je online kan </w:t>
      </w:r>
      <w:r w:rsidR="7E5F7ABC">
        <w:t>reserveren</w:t>
      </w:r>
      <w:r w:rsidR="212ED8D7">
        <w:t xml:space="preserve"> en </w:t>
      </w:r>
      <w:r w:rsidR="1016A2B5">
        <w:t>een offerte kan opvragen.</w:t>
      </w:r>
      <w:r w:rsidR="212ED8D7">
        <w:t xml:space="preserve"> </w:t>
      </w:r>
      <w:r w:rsidR="225DE21D">
        <w:t>Ook wil hij dat je op de site kan zien w</w:t>
      </w:r>
      <w:r w:rsidR="212ED8D7">
        <w:t>a</w:t>
      </w:r>
      <w:r w:rsidR="0D6E496C">
        <w:t xml:space="preserve">nneer er nog plek over is. </w:t>
      </w:r>
      <w:r w:rsidR="10EFC4B2">
        <w:t xml:space="preserve">De </w:t>
      </w:r>
      <w:r w:rsidR="65F7D94D">
        <w:t>pagina’s</w:t>
      </w:r>
      <w:r w:rsidR="10EFC4B2">
        <w:t xml:space="preserve"> wil hij </w:t>
      </w:r>
      <w:r w:rsidR="1FCE97D3">
        <w:t>responsief en dynamisch hebben ook zou het leuk zijn als er een darkmode toegevoegd kan worden</w:t>
      </w:r>
      <w:r w:rsidR="65F7D94D">
        <w:t>.</w:t>
      </w:r>
      <w:r w:rsidR="7BDEFB61">
        <w:t xml:space="preserve"> </w:t>
      </w:r>
      <w:r w:rsidR="65F7D94D">
        <w:t>De stijl van de website moe</w:t>
      </w:r>
      <w:r w:rsidR="71C184C8">
        <w:t>t</w:t>
      </w:r>
      <w:r w:rsidR="65F7D94D">
        <w:t xml:space="preserve"> zakelijk </w:t>
      </w:r>
      <w:r w:rsidR="54AF17EC">
        <w:t xml:space="preserve">zijn </w:t>
      </w:r>
      <w:r w:rsidR="65F7D94D">
        <w:t>en de oude stijl van de Utrechtse binnenstad</w:t>
      </w:r>
      <w:r w:rsidR="498BC78E">
        <w:t xml:space="preserve"> uitstralen</w:t>
      </w:r>
      <w:r w:rsidR="65F7D94D">
        <w:t>.</w:t>
      </w:r>
      <w:r w:rsidR="17545365">
        <w:t xml:space="preserve"> De </w:t>
      </w:r>
      <w:r w:rsidR="60702BA1">
        <w:t xml:space="preserve">opdrachtgever </w:t>
      </w:r>
      <w:r w:rsidR="58D3E495">
        <w:t xml:space="preserve">zou ook </w:t>
      </w:r>
      <w:r w:rsidR="60702BA1">
        <w:t xml:space="preserve">graag </w:t>
      </w:r>
      <w:r w:rsidR="4C2B2E2F">
        <w:t xml:space="preserve">dicht </w:t>
      </w:r>
      <w:r w:rsidR="60702BA1">
        <w:t xml:space="preserve">betrokken </w:t>
      </w:r>
      <w:r w:rsidR="6167EAA9">
        <w:t xml:space="preserve">willen </w:t>
      </w:r>
      <w:r w:rsidR="60702BA1">
        <w:t>zijn bij het project</w:t>
      </w:r>
      <w:r w:rsidR="7F345509">
        <w:t>, een dagelijkse update zou fijn zijn</w:t>
      </w:r>
      <w:r w:rsidR="3AB3829E">
        <w:t>.</w:t>
      </w:r>
    </w:p>
    <w:p w14:paraId="275B7194" w14:textId="1A22E9FA" w:rsidR="00E453C2" w:rsidRDefault="2F99CDCE" w:rsidP="3A75A0B8">
      <w:pPr>
        <w:spacing w:beforeAutospacing="1"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</w:pPr>
      <w:r w:rsidRPr="3A75A0B8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  <w:t>Wat kan jouw projectteam bieden aan de opdrachtgever?</w:t>
      </w:r>
    </w:p>
    <w:p w14:paraId="7A3ECBC5" w14:textId="7188DA47" w:rsidR="5ED01150" w:rsidRDefault="5ED01150" w:rsidP="2EB4B6F7">
      <w:r w:rsidRPr="66038F64">
        <w:t>Wij zijn: Cas, Julian en Prosper.</w:t>
      </w:r>
    </w:p>
    <w:p w14:paraId="3030004C" w14:textId="24C2EA4D" w:rsidR="5ED01150" w:rsidRDefault="65600125" w:rsidP="2EB4B6F7">
      <w:r>
        <w:t xml:space="preserve">We zijn drie jongens die gemotiveerd zijn om een mooie </w:t>
      </w:r>
      <w:r w:rsidR="37DA0810">
        <w:t>prestatie</w:t>
      </w:r>
      <w:r w:rsidR="40C2855D">
        <w:t xml:space="preserve"> te leveren</w:t>
      </w:r>
      <w:r>
        <w:t>. We</w:t>
      </w:r>
      <w:r w:rsidR="1142E227">
        <w:t xml:space="preserve"> zijn altijd op zoek naar </w:t>
      </w:r>
      <w:r w:rsidR="6F484AEB">
        <w:t>uitdagingen</w:t>
      </w:r>
      <w:r w:rsidR="4D93FA61">
        <w:t xml:space="preserve"> en </w:t>
      </w:r>
      <w:r w:rsidR="1142E227">
        <w:t xml:space="preserve">manieren om onszelf te verbeteren. </w:t>
      </w:r>
      <w:r>
        <w:t xml:space="preserve">We </w:t>
      </w:r>
      <w:r w:rsidR="286F16A4">
        <w:t xml:space="preserve">hebben de kwaliteiten om met HTML, CSS en JavaScript een mooie responsieve website te maken. </w:t>
      </w:r>
      <w:r w:rsidR="467DDC3F">
        <w:t>D</w:t>
      </w:r>
      <w:r w:rsidR="175B8997">
        <w:t>aarnaast</w:t>
      </w:r>
      <w:r w:rsidR="286F16A4">
        <w:t xml:space="preserve"> kunnen we de website ook dynamisch maken met Wor</w:t>
      </w:r>
      <w:r w:rsidR="0EE39399">
        <w:t>dPress. De reden waarom je ons met een gerust hart kan verkiezen over een ander is dat we elke ochtend om kloksla</w:t>
      </w:r>
      <w:r w:rsidR="52913E60">
        <w:t xml:space="preserve">g </w:t>
      </w:r>
      <w:r w:rsidR="485B1C43">
        <w:t>0</w:t>
      </w:r>
      <w:r w:rsidR="7A2E87D8">
        <w:t>9</w:t>
      </w:r>
      <w:r w:rsidR="52913E60">
        <w:t xml:space="preserve">:00 een update sturen met de veranderingen. </w:t>
      </w:r>
      <w:r w:rsidR="716CA700">
        <w:t>Eveneens</w:t>
      </w:r>
      <w:r w:rsidR="52913E60">
        <w:t xml:space="preserve"> zorgen we </w:t>
      </w:r>
      <w:r w:rsidR="32EC3831">
        <w:t xml:space="preserve">ervoor </w:t>
      </w:r>
      <w:r w:rsidR="52913E60">
        <w:t xml:space="preserve">dat de website binnen twee weken volledig </w:t>
      </w:r>
      <w:r w:rsidR="7A6068D4">
        <w:t>af</w:t>
      </w:r>
      <w:r w:rsidR="52913E60">
        <w:t xml:space="preserve"> is.</w:t>
      </w:r>
      <w:r w:rsidR="4C8FA6AD">
        <w:t xml:space="preserve"> </w:t>
      </w:r>
      <w:r w:rsidR="1992551C">
        <w:t xml:space="preserve">We blijven altijd erg betrokken bij de klant in het proces.  </w:t>
      </w:r>
    </w:p>
    <w:p w14:paraId="2D393E69" w14:textId="087A873E" w:rsidR="006D7C18" w:rsidRDefault="64EB53ED" w:rsidP="3A75A0B8">
      <w:pPr>
        <w:rPr>
          <w:rFonts w:asciiTheme="majorHAnsi" w:eastAsiaTheme="majorEastAsia" w:hAnsiTheme="majorHAnsi" w:cstheme="majorBidi"/>
        </w:rPr>
      </w:pPr>
      <w:r w:rsidRPr="3A75A0B8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  <w:t>Waarmee maken jullie het eindproduct uniek?</w:t>
      </w:r>
      <w:r w:rsidR="7D489497" w:rsidRPr="3A75A0B8">
        <w:rPr>
          <w:rFonts w:asciiTheme="majorHAnsi" w:eastAsiaTheme="majorEastAsia" w:hAnsiTheme="majorHAnsi" w:cstheme="majorBidi"/>
        </w:rPr>
        <w:t xml:space="preserve"> </w:t>
      </w:r>
    </w:p>
    <w:p w14:paraId="28DFB499" w14:textId="46A55AF2" w:rsidR="00100254" w:rsidRDefault="00100254" w:rsidP="3A75A0B8">
      <w:r w:rsidRPr="3A75A0B8">
        <w:t>W</w:t>
      </w:r>
      <w:r w:rsidR="7DFBF1D7" w:rsidRPr="3A75A0B8">
        <w:t xml:space="preserve">e </w:t>
      </w:r>
      <w:r w:rsidR="0093684D" w:rsidRPr="3A75A0B8">
        <w:t>voegen</w:t>
      </w:r>
      <w:r w:rsidRPr="3A75A0B8">
        <w:t xml:space="preserve"> dark</w:t>
      </w:r>
      <w:r w:rsidR="00C0794B" w:rsidRPr="3A75A0B8">
        <w:t>-</w:t>
      </w:r>
      <w:r w:rsidRPr="3A75A0B8">
        <w:t>mode toe</w:t>
      </w:r>
      <w:r w:rsidR="3697DD8B" w:rsidRPr="3A75A0B8">
        <w:t>, veel websites hebben het op dit moment</w:t>
      </w:r>
      <w:r w:rsidR="0093684D" w:rsidRPr="3A75A0B8">
        <w:t xml:space="preserve">. </w:t>
      </w:r>
      <w:r w:rsidR="010B3090" w:rsidRPr="3A75A0B8">
        <w:t>Tevens vinden de meest</w:t>
      </w:r>
      <w:r w:rsidR="0093684D" w:rsidRPr="3A75A0B8">
        <w:t xml:space="preserve"> gebruikers </w:t>
      </w:r>
      <w:r w:rsidR="10534D97" w:rsidRPr="3A75A0B8">
        <w:t>het ook fijn om deze optie te hebben</w:t>
      </w:r>
      <w:r w:rsidR="0093684D" w:rsidRPr="3A75A0B8">
        <w:t xml:space="preserve">. </w:t>
      </w:r>
      <w:r w:rsidR="00F812D0" w:rsidRPr="3A75A0B8">
        <w:t xml:space="preserve">Veder letten we </w:t>
      </w:r>
      <w:r w:rsidR="3A107D52" w:rsidRPr="3A75A0B8">
        <w:t xml:space="preserve">er </w:t>
      </w:r>
      <w:r w:rsidR="00F812D0" w:rsidRPr="3A75A0B8">
        <w:t xml:space="preserve">zo veel mogelijk op om de website zo </w:t>
      </w:r>
      <w:r w:rsidR="6260DEC4" w:rsidRPr="3A75A0B8">
        <w:t>gebruikersvriendelijk</w:t>
      </w:r>
      <w:r w:rsidR="00F812D0" w:rsidRPr="3A75A0B8">
        <w:t xml:space="preserve"> </w:t>
      </w:r>
      <w:r w:rsidR="0184ADF6" w:rsidRPr="3A75A0B8">
        <w:t xml:space="preserve">mogelijk </w:t>
      </w:r>
      <w:r w:rsidR="00F812D0" w:rsidRPr="3A75A0B8">
        <w:t xml:space="preserve">te maken </w:t>
      </w:r>
      <w:r w:rsidR="73E285BB" w:rsidRPr="3A75A0B8">
        <w:t xml:space="preserve">voor </w:t>
      </w:r>
      <w:r w:rsidR="00F812D0" w:rsidRPr="3A75A0B8">
        <w:t xml:space="preserve">zowel </w:t>
      </w:r>
      <w:r w:rsidR="20EB48FA" w:rsidRPr="3A75A0B8">
        <w:t xml:space="preserve">de </w:t>
      </w:r>
      <w:r w:rsidR="00CF3AC6" w:rsidRPr="3A75A0B8">
        <w:t xml:space="preserve">gebruiker als </w:t>
      </w:r>
      <w:r w:rsidR="577B0D18" w:rsidRPr="3A75A0B8">
        <w:t xml:space="preserve">voor de </w:t>
      </w:r>
      <w:r w:rsidR="00E94ECE" w:rsidRPr="3A75A0B8">
        <w:t>eigenaar</w:t>
      </w:r>
      <w:r w:rsidR="007938FC" w:rsidRPr="3A75A0B8">
        <w:t xml:space="preserve"> </w:t>
      </w:r>
      <w:r w:rsidR="18FA9E49" w:rsidRPr="3A75A0B8">
        <w:t>die makkelijk aanpassingen wil maken en een goed overzicht wil hebben van de reserveringen.</w:t>
      </w:r>
    </w:p>
    <w:p w14:paraId="51A648C5" w14:textId="77777777" w:rsidR="006D7C18" w:rsidRPr="00E453C2" w:rsidRDefault="006D7C18" w:rsidP="006D7C18"/>
    <w:sectPr w:rsidR="006D7C18" w:rsidRPr="00E453C2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2842" w14:textId="77777777" w:rsidR="00AF16CE" w:rsidRDefault="00AF16CE">
      <w:pPr>
        <w:spacing w:after="0" w:line="240" w:lineRule="auto"/>
      </w:pPr>
      <w:r>
        <w:separator/>
      </w:r>
    </w:p>
  </w:endnote>
  <w:endnote w:type="continuationSeparator" w:id="0">
    <w:p w14:paraId="7C154958" w14:textId="77777777" w:rsidR="00AF16CE" w:rsidRDefault="00AF16CE">
      <w:pPr>
        <w:spacing w:after="0" w:line="240" w:lineRule="auto"/>
      </w:pPr>
      <w:r>
        <w:continuationSeparator/>
      </w:r>
    </w:p>
  </w:endnote>
  <w:endnote w:type="continuationNotice" w:id="1">
    <w:p w14:paraId="6F442252" w14:textId="77777777" w:rsidR="00AF16CE" w:rsidRDefault="00AF1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B5D9" w14:textId="77777777" w:rsidR="003C589C" w:rsidRDefault="003C589C">
    <w:pPr>
      <w:jc w:val="right"/>
    </w:pPr>
  </w:p>
  <w:p w14:paraId="6FFB4775" w14:textId="77777777" w:rsidR="003C589C" w:rsidRDefault="0036275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E68422" w:themeColor="accent3"/>
      </w:rPr>
      <w:t>□</w:t>
    </w:r>
    <w:r>
      <w:t xml:space="preserve"> </w:t>
    </w:r>
  </w:p>
  <w:p w14:paraId="15F1367D" w14:textId="77777777" w:rsidR="003C589C" w:rsidRDefault="0036275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3B21071" wp14:editId="712DA327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0ED498C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61C40AF0" w14:textId="77777777" w:rsidR="003C589C" w:rsidRDefault="003C589C">
    <w:pPr>
      <w:pStyle w:val="NoSpacing"/>
      <w:rPr>
        <w:sz w:val="2"/>
        <w:szCs w:val="2"/>
      </w:rPr>
    </w:pPr>
  </w:p>
  <w:p w14:paraId="38E47580" w14:textId="77777777" w:rsidR="003C589C" w:rsidRDefault="003C589C"/>
  <w:p w14:paraId="2F7C80F3" w14:textId="77777777" w:rsidR="003C589C" w:rsidRDefault="003C589C"/>
  <w:p w14:paraId="566BAEC3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CB96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E9DD" w14:textId="77777777" w:rsidR="00AF16CE" w:rsidRDefault="00AF16CE">
      <w:pPr>
        <w:spacing w:after="0" w:line="240" w:lineRule="auto"/>
      </w:pPr>
      <w:r>
        <w:separator/>
      </w:r>
    </w:p>
  </w:footnote>
  <w:footnote w:type="continuationSeparator" w:id="0">
    <w:p w14:paraId="5180A681" w14:textId="77777777" w:rsidR="00AF16CE" w:rsidRDefault="00AF16CE">
      <w:pPr>
        <w:spacing w:after="0" w:line="240" w:lineRule="auto"/>
      </w:pPr>
      <w:r>
        <w:continuationSeparator/>
      </w:r>
    </w:p>
  </w:footnote>
  <w:footnote w:type="continuationNotice" w:id="1">
    <w:p w14:paraId="0E318318" w14:textId="77777777" w:rsidR="00AF16CE" w:rsidRDefault="00AF16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5A8EEDA" w14:textId="77777777" w:rsidR="003C589C" w:rsidRDefault="006D7C1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Uitgeschreven debriefing</w:t>
        </w:r>
      </w:p>
    </w:sdtContent>
  </w:sdt>
  <w:p w14:paraId="7CE00B97" w14:textId="77777777" w:rsidR="003C589C" w:rsidRDefault="00362754">
    <w:pPr>
      <w:jc w:val="center"/>
      <w:rPr>
        <w:color w:val="6076B4" w:themeColor="accent1"/>
      </w:rPr>
    </w:pPr>
    <w:r>
      <w:rPr>
        <w:rFonts w:ascii="Symbol" w:eastAsia="Symbol" w:hAnsi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·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oTL3yFGf1Zh5u" id="cx2psr35"/>
    <int:WordHash hashCode="mdOn62xX9DYMI+" id="NMRxkLA8"/>
    <int:WordHash hashCode="sZCZMqrBxVEMBE" id="VOWqIj29"/>
    <int:WordHash hashCode="bX2zX2HrPX0JGl" id="FZkSHR00"/>
    <int:WordHash hashCode="tuE61T2OxBsDTE" id="hMwBa52J"/>
  </int:Manifest>
  <int:Observations>
    <int:Content id="cx2psr35">
      <int:Rejection type="LegacyProofing"/>
    </int:Content>
    <int:Content id="NMRxkLA8">
      <int:Rejection type="LegacyProofing"/>
    </int:Content>
    <int:Content id="VOWqIj29">
      <int:Rejection type="LegacyProofing"/>
    </int:Content>
    <int:Content id="FZkSHR00">
      <int:Rejection type="LegacyProofing"/>
    </int:Content>
    <int:Content id="hMwBa52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03429"/>
    <w:rsid w:val="000052E2"/>
    <w:rsid w:val="000223AD"/>
    <w:rsid w:val="00032F7F"/>
    <w:rsid w:val="000338B7"/>
    <w:rsid w:val="00036587"/>
    <w:rsid w:val="000543D3"/>
    <w:rsid w:val="00054F26"/>
    <w:rsid w:val="000704C7"/>
    <w:rsid w:val="000778E8"/>
    <w:rsid w:val="000875DE"/>
    <w:rsid w:val="00087E26"/>
    <w:rsid w:val="000909EF"/>
    <w:rsid w:val="000A6599"/>
    <w:rsid w:val="000B2C1C"/>
    <w:rsid w:val="000B5BD2"/>
    <w:rsid w:val="000C1ED1"/>
    <w:rsid w:val="000D6EB7"/>
    <w:rsid w:val="000E30FC"/>
    <w:rsid w:val="000E358E"/>
    <w:rsid w:val="00100254"/>
    <w:rsid w:val="00100283"/>
    <w:rsid w:val="00101E93"/>
    <w:rsid w:val="001031EC"/>
    <w:rsid w:val="00111A15"/>
    <w:rsid w:val="00112EC4"/>
    <w:rsid w:val="001254D1"/>
    <w:rsid w:val="001263E7"/>
    <w:rsid w:val="001268E7"/>
    <w:rsid w:val="00141893"/>
    <w:rsid w:val="00144826"/>
    <w:rsid w:val="00153D47"/>
    <w:rsid w:val="00163D7E"/>
    <w:rsid w:val="00171DFD"/>
    <w:rsid w:val="0019055B"/>
    <w:rsid w:val="00197292"/>
    <w:rsid w:val="001A1273"/>
    <w:rsid w:val="001A1498"/>
    <w:rsid w:val="001A4C9F"/>
    <w:rsid w:val="001C14EF"/>
    <w:rsid w:val="001D31FC"/>
    <w:rsid w:val="001D60B0"/>
    <w:rsid w:val="001D7786"/>
    <w:rsid w:val="001E6F88"/>
    <w:rsid w:val="001F1387"/>
    <w:rsid w:val="001F1FE1"/>
    <w:rsid w:val="001F40FC"/>
    <w:rsid w:val="00224F04"/>
    <w:rsid w:val="00234F4D"/>
    <w:rsid w:val="00241002"/>
    <w:rsid w:val="00245340"/>
    <w:rsid w:val="00245B77"/>
    <w:rsid w:val="00262B82"/>
    <w:rsid w:val="00267A74"/>
    <w:rsid w:val="0027045A"/>
    <w:rsid w:val="00272479"/>
    <w:rsid w:val="0027550E"/>
    <w:rsid w:val="00280115"/>
    <w:rsid w:val="00281D5F"/>
    <w:rsid w:val="00286DBE"/>
    <w:rsid w:val="00293722"/>
    <w:rsid w:val="002A747D"/>
    <w:rsid w:val="002B4096"/>
    <w:rsid w:val="002B6FA4"/>
    <w:rsid w:val="002C0263"/>
    <w:rsid w:val="002C4E46"/>
    <w:rsid w:val="002C551D"/>
    <w:rsid w:val="002D528E"/>
    <w:rsid w:val="002E33C8"/>
    <w:rsid w:val="002F0D6C"/>
    <w:rsid w:val="003020FF"/>
    <w:rsid w:val="00303C3F"/>
    <w:rsid w:val="00306B10"/>
    <w:rsid w:val="00315783"/>
    <w:rsid w:val="003201E9"/>
    <w:rsid w:val="00323371"/>
    <w:rsid w:val="003375EA"/>
    <w:rsid w:val="003406F3"/>
    <w:rsid w:val="003408C7"/>
    <w:rsid w:val="003412F8"/>
    <w:rsid w:val="00344D95"/>
    <w:rsid w:val="00355E73"/>
    <w:rsid w:val="0035946E"/>
    <w:rsid w:val="00362137"/>
    <w:rsid w:val="00362754"/>
    <w:rsid w:val="0036603C"/>
    <w:rsid w:val="00367F55"/>
    <w:rsid w:val="00385012"/>
    <w:rsid w:val="00385B75"/>
    <w:rsid w:val="003A0F90"/>
    <w:rsid w:val="003A4C2C"/>
    <w:rsid w:val="003B0E37"/>
    <w:rsid w:val="003B1C8A"/>
    <w:rsid w:val="003C27DD"/>
    <w:rsid w:val="003C589C"/>
    <w:rsid w:val="003C5983"/>
    <w:rsid w:val="003D0253"/>
    <w:rsid w:val="003E490C"/>
    <w:rsid w:val="003F487E"/>
    <w:rsid w:val="00422A03"/>
    <w:rsid w:val="00426836"/>
    <w:rsid w:val="00427D2C"/>
    <w:rsid w:val="00434AD1"/>
    <w:rsid w:val="0043543B"/>
    <w:rsid w:val="004468EE"/>
    <w:rsid w:val="0047106F"/>
    <w:rsid w:val="004720A5"/>
    <w:rsid w:val="00491EE8"/>
    <w:rsid w:val="00495FC3"/>
    <w:rsid w:val="004C0A8A"/>
    <w:rsid w:val="004C23B6"/>
    <w:rsid w:val="004C7D28"/>
    <w:rsid w:val="004C7E0E"/>
    <w:rsid w:val="004D73A1"/>
    <w:rsid w:val="004F391E"/>
    <w:rsid w:val="004F39BD"/>
    <w:rsid w:val="004F633B"/>
    <w:rsid w:val="004F7A96"/>
    <w:rsid w:val="00503E0D"/>
    <w:rsid w:val="00514656"/>
    <w:rsid w:val="00515567"/>
    <w:rsid w:val="005325ED"/>
    <w:rsid w:val="0053504E"/>
    <w:rsid w:val="00536865"/>
    <w:rsid w:val="005439E8"/>
    <w:rsid w:val="00544AAB"/>
    <w:rsid w:val="0054536B"/>
    <w:rsid w:val="00550F31"/>
    <w:rsid w:val="0055649A"/>
    <w:rsid w:val="0056351B"/>
    <w:rsid w:val="00573ACD"/>
    <w:rsid w:val="00573DDD"/>
    <w:rsid w:val="00574A38"/>
    <w:rsid w:val="00587A6B"/>
    <w:rsid w:val="0059608C"/>
    <w:rsid w:val="005967C2"/>
    <w:rsid w:val="005B0E7C"/>
    <w:rsid w:val="005C27EC"/>
    <w:rsid w:val="005C7AB6"/>
    <w:rsid w:val="005D3E2E"/>
    <w:rsid w:val="005E1628"/>
    <w:rsid w:val="005E562D"/>
    <w:rsid w:val="005E7375"/>
    <w:rsid w:val="005F2049"/>
    <w:rsid w:val="00600052"/>
    <w:rsid w:val="00601592"/>
    <w:rsid w:val="00605A2F"/>
    <w:rsid w:val="0061678F"/>
    <w:rsid w:val="00637D64"/>
    <w:rsid w:val="00655A52"/>
    <w:rsid w:val="00667428"/>
    <w:rsid w:val="00667653"/>
    <w:rsid w:val="00667AD7"/>
    <w:rsid w:val="00670C8A"/>
    <w:rsid w:val="0068071D"/>
    <w:rsid w:val="0068128D"/>
    <w:rsid w:val="00682796"/>
    <w:rsid w:val="00683465"/>
    <w:rsid w:val="00687235"/>
    <w:rsid w:val="006943D3"/>
    <w:rsid w:val="006A4AA2"/>
    <w:rsid w:val="006C0DEE"/>
    <w:rsid w:val="006C60F8"/>
    <w:rsid w:val="006D0D7A"/>
    <w:rsid w:val="006D6964"/>
    <w:rsid w:val="006D73CD"/>
    <w:rsid w:val="006D7C18"/>
    <w:rsid w:val="006F575F"/>
    <w:rsid w:val="00706874"/>
    <w:rsid w:val="0073482B"/>
    <w:rsid w:val="007436A5"/>
    <w:rsid w:val="00743EE9"/>
    <w:rsid w:val="007566C6"/>
    <w:rsid w:val="00756741"/>
    <w:rsid w:val="0076337A"/>
    <w:rsid w:val="00766679"/>
    <w:rsid w:val="007701AF"/>
    <w:rsid w:val="00772C3D"/>
    <w:rsid w:val="00786B08"/>
    <w:rsid w:val="0079014C"/>
    <w:rsid w:val="007938FC"/>
    <w:rsid w:val="007947BE"/>
    <w:rsid w:val="007A0632"/>
    <w:rsid w:val="007A8B5D"/>
    <w:rsid w:val="007C2D44"/>
    <w:rsid w:val="007C364C"/>
    <w:rsid w:val="007C5ABF"/>
    <w:rsid w:val="007C608D"/>
    <w:rsid w:val="007D7E75"/>
    <w:rsid w:val="007E2B18"/>
    <w:rsid w:val="007F4227"/>
    <w:rsid w:val="00801847"/>
    <w:rsid w:val="00803D87"/>
    <w:rsid w:val="008122A7"/>
    <w:rsid w:val="0082668A"/>
    <w:rsid w:val="00834943"/>
    <w:rsid w:val="00834D63"/>
    <w:rsid w:val="00840863"/>
    <w:rsid w:val="00856FBC"/>
    <w:rsid w:val="00857C6A"/>
    <w:rsid w:val="008630CB"/>
    <w:rsid w:val="00863A73"/>
    <w:rsid w:val="008652E9"/>
    <w:rsid w:val="00866309"/>
    <w:rsid w:val="008937B9"/>
    <w:rsid w:val="00895532"/>
    <w:rsid w:val="008A39AF"/>
    <w:rsid w:val="008B6E6B"/>
    <w:rsid w:val="008C07CD"/>
    <w:rsid w:val="008C280D"/>
    <w:rsid w:val="008C6624"/>
    <w:rsid w:val="008D6D21"/>
    <w:rsid w:val="008E49E6"/>
    <w:rsid w:val="00902A8A"/>
    <w:rsid w:val="0090765E"/>
    <w:rsid w:val="00907AE2"/>
    <w:rsid w:val="00911749"/>
    <w:rsid w:val="00912A1E"/>
    <w:rsid w:val="00917787"/>
    <w:rsid w:val="00923536"/>
    <w:rsid w:val="00923FA3"/>
    <w:rsid w:val="009257EA"/>
    <w:rsid w:val="00931E62"/>
    <w:rsid w:val="00933D37"/>
    <w:rsid w:val="00934730"/>
    <w:rsid w:val="0093684D"/>
    <w:rsid w:val="00944F84"/>
    <w:rsid w:val="00945D63"/>
    <w:rsid w:val="00950ACB"/>
    <w:rsid w:val="0095593D"/>
    <w:rsid w:val="009563A5"/>
    <w:rsid w:val="009575BD"/>
    <w:rsid w:val="00990629"/>
    <w:rsid w:val="009A7660"/>
    <w:rsid w:val="009B26A6"/>
    <w:rsid w:val="009C6620"/>
    <w:rsid w:val="009D2308"/>
    <w:rsid w:val="009D7BA0"/>
    <w:rsid w:val="009E2073"/>
    <w:rsid w:val="009F4288"/>
    <w:rsid w:val="009F478E"/>
    <w:rsid w:val="009F5B4B"/>
    <w:rsid w:val="009F5DD4"/>
    <w:rsid w:val="00A27332"/>
    <w:rsid w:val="00A34B46"/>
    <w:rsid w:val="00A3581F"/>
    <w:rsid w:val="00A42CBF"/>
    <w:rsid w:val="00A46A2B"/>
    <w:rsid w:val="00A5256D"/>
    <w:rsid w:val="00A53FE0"/>
    <w:rsid w:val="00A557C2"/>
    <w:rsid w:val="00A61519"/>
    <w:rsid w:val="00A6172E"/>
    <w:rsid w:val="00A65C28"/>
    <w:rsid w:val="00A80FA2"/>
    <w:rsid w:val="00A872EF"/>
    <w:rsid w:val="00A87450"/>
    <w:rsid w:val="00AA26F8"/>
    <w:rsid w:val="00AA4845"/>
    <w:rsid w:val="00AB1835"/>
    <w:rsid w:val="00AB4765"/>
    <w:rsid w:val="00AC44F1"/>
    <w:rsid w:val="00AC6D6F"/>
    <w:rsid w:val="00AC703F"/>
    <w:rsid w:val="00AE7AC0"/>
    <w:rsid w:val="00AE7CFD"/>
    <w:rsid w:val="00AF16CE"/>
    <w:rsid w:val="00AF179C"/>
    <w:rsid w:val="00AF7013"/>
    <w:rsid w:val="00B0263E"/>
    <w:rsid w:val="00B02AFA"/>
    <w:rsid w:val="00B15DC7"/>
    <w:rsid w:val="00B22E1D"/>
    <w:rsid w:val="00B259E3"/>
    <w:rsid w:val="00B307CB"/>
    <w:rsid w:val="00B315CE"/>
    <w:rsid w:val="00B42991"/>
    <w:rsid w:val="00B46F54"/>
    <w:rsid w:val="00B77879"/>
    <w:rsid w:val="00B8041E"/>
    <w:rsid w:val="00B80F91"/>
    <w:rsid w:val="00B85F88"/>
    <w:rsid w:val="00B9208A"/>
    <w:rsid w:val="00B92DDD"/>
    <w:rsid w:val="00B95938"/>
    <w:rsid w:val="00BA5556"/>
    <w:rsid w:val="00BB243B"/>
    <w:rsid w:val="00BB7771"/>
    <w:rsid w:val="00BE3FE8"/>
    <w:rsid w:val="00BF3353"/>
    <w:rsid w:val="00BF69B4"/>
    <w:rsid w:val="00C06A62"/>
    <w:rsid w:val="00C0794B"/>
    <w:rsid w:val="00C1041A"/>
    <w:rsid w:val="00C11C7C"/>
    <w:rsid w:val="00C12BBB"/>
    <w:rsid w:val="00C14AA4"/>
    <w:rsid w:val="00C17B52"/>
    <w:rsid w:val="00C33C07"/>
    <w:rsid w:val="00C34944"/>
    <w:rsid w:val="00C35060"/>
    <w:rsid w:val="00C50CD9"/>
    <w:rsid w:val="00C6074F"/>
    <w:rsid w:val="00C66FB7"/>
    <w:rsid w:val="00C70FAD"/>
    <w:rsid w:val="00C81DF0"/>
    <w:rsid w:val="00C81FE5"/>
    <w:rsid w:val="00C86A78"/>
    <w:rsid w:val="00C94FF6"/>
    <w:rsid w:val="00CA28C2"/>
    <w:rsid w:val="00CA5114"/>
    <w:rsid w:val="00CB12F8"/>
    <w:rsid w:val="00CC4C6D"/>
    <w:rsid w:val="00CC51B4"/>
    <w:rsid w:val="00CD51E6"/>
    <w:rsid w:val="00CE0FA7"/>
    <w:rsid w:val="00CE47A9"/>
    <w:rsid w:val="00CE5D88"/>
    <w:rsid w:val="00CF3AC6"/>
    <w:rsid w:val="00CF7AE3"/>
    <w:rsid w:val="00CFD136"/>
    <w:rsid w:val="00D02ED6"/>
    <w:rsid w:val="00D04B68"/>
    <w:rsid w:val="00D10EDB"/>
    <w:rsid w:val="00D13E6E"/>
    <w:rsid w:val="00D32F06"/>
    <w:rsid w:val="00D34F94"/>
    <w:rsid w:val="00D35D73"/>
    <w:rsid w:val="00D442F3"/>
    <w:rsid w:val="00D46E28"/>
    <w:rsid w:val="00D54A82"/>
    <w:rsid w:val="00D57E79"/>
    <w:rsid w:val="00D74C50"/>
    <w:rsid w:val="00D76919"/>
    <w:rsid w:val="00D773BB"/>
    <w:rsid w:val="00D776F4"/>
    <w:rsid w:val="00D77FB6"/>
    <w:rsid w:val="00D83307"/>
    <w:rsid w:val="00D8477E"/>
    <w:rsid w:val="00D86793"/>
    <w:rsid w:val="00D86B97"/>
    <w:rsid w:val="00D872A4"/>
    <w:rsid w:val="00D95C49"/>
    <w:rsid w:val="00DA331F"/>
    <w:rsid w:val="00DA65D0"/>
    <w:rsid w:val="00DC1229"/>
    <w:rsid w:val="00DC4283"/>
    <w:rsid w:val="00DE122A"/>
    <w:rsid w:val="00DE1385"/>
    <w:rsid w:val="00DE45CF"/>
    <w:rsid w:val="00DE7217"/>
    <w:rsid w:val="00DF1DAB"/>
    <w:rsid w:val="00DF5C8B"/>
    <w:rsid w:val="00E00B3A"/>
    <w:rsid w:val="00E05285"/>
    <w:rsid w:val="00E12C56"/>
    <w:rsid w:val="00E14251"/>
    <w:rsid w:val="00E226E8"/>
    <w:rsid w:val="00E267F4"/>
    <w:rsid w:val="00E279F7"/>
    <w:rsid w:val="00E27D7C"/>
    <w:rsid w:val="00E34409"/>
    <w:rsid w:val="00E372F9"/>
    <w:rsid w:val="00E3741B"/>
    <w:rsid w:val="00E40629"/>
    <w:rsid w:val="00E453C2"/>
    <w:rsid w:val="00E462FA"/>
    <w:rsid w:val="00E765B3"/>
    <w:rsid w:val="00E82EA2"/>
    <w:rsid w:val="00E9035E"/>
    <w:rsid w:val="00E90454"/>
    <w:rsid w:val="00E94ECE"/>
    <w:rsid w:val="00EB1181"/>
    <w:rsid w:val="00EB5A24"/>
    <w:rsid w:val="00EB67A0"/>
    <w:rsid w:val="00EC08B7"/>
    <w:rsid w:val="00EC1DDA"/>
    <w:rsid w:val="00ED3DCD"/>
    <w:rsid w:val="00EE773C"/>
    <w:rsid w:val="00EF2F89"/>
    <w:rsid w:val="00EF71F1"/>
    <w:rsid w:val="00F0128C"/>
    <w:rsid w:val="00F07E97"/>
    <w:rsid w:val="00F109F6"/>
    <w:rsid w:val="00F1316D"/>
    <w:rsid w:val="00F17CFE"/>
    <w:rsid w:val="00F17D3E"/>
    <w:rsid w:val="00F22852"/>
    <w:rsid w:val="00F24346"/>
    <w:rsid w:val="00F306B2"/>
    <w:rsid w:val="00F372C6"/>
    <w:rsid w:val="00F561DE"/>
    <w:rsid w:val="00F56B2B"/>
    <w:rsid w:val="00F68CD0"/>
    <w:rsid w:val="00F702AA"/>
    <w:rsid w:val="00F70685"/>
    <w:rsid w:val="00F772DD"/>
    <w:rsid w:val="00F812D0"/>
    <w:rsid w:val="00F9124D"/>
    <w:rsid w:val="00FA300F"/>
    <w:rsid w:val="00FB1DBD"/>
    <w:rsid w:val="00FC6094"/>
    <w:rsid w:val="00FD098D"/>
    <w:rsid w:val="00FD5C09"/>
    <w:rsid w:val="010B3090"/>
    <w:rsid w:val="0184ADF6"/>
    <w:rsid w:val="0191820A"/>
    <w:rsid w:val="0194F5D3"/>
    <w:rsid w:val="020F6B52"/>
    <w:rsid w:val="022D4D17"/>
    <w:rsid w:val="0256F1F7"/>
    <w:rsid w:val="02A13B23"/>
    <w:rsid w:val="02A40804"/>
    <w:rsid w:val="02CC663A"/>
    <w:rsid w:val="02DBBF2F"/>
    <w:rsid w:val="02F145CB"/>
    <w:rsid w:val="02FF5FC0"/>
    <w:rsid w:val="030A8358"/>
    <w:rsid w:val="0362990B"/>
    <w:rsid w:val="038E0CAF"/>
    <w:rsid w:val="03B43C80"/>
    <w:rsid w:val="0409F17C"/>
    <w:rsid w:val="041ABD14"/>
    <w:rsid w:val="042B10FC"/>
    <w:rsid w:val="04459A1F"/>
    <w:rsid w:val="045A398D"/>
    <w:rsid w:val="045B36A7"/>
    <w:rsid w:val="04CC2DFE"/>
    <w:rsid w:val="04E45A3C"/>
    <w:rsid w:val="0530A63E"/>
    <w:rsid w:val="058DFB41"/>
    <w:rsid w:val="05934D7E"/>
    <w:rsid w:val="0600AE68"/>
    <w:rsid w:val="060F27B3"/>
    <w:rsid w:val="061CE7FE"/>
    <w:rsid w:val="0628F80C"/>
    <w:rsid w:val="062CBB5E"/>
    <w:rsid w:val="0645A557"/>
    <w:rsid w:val="06565449"/>
    <w:rsid w:val="0657A3FB"/>
    <w:rsid w:val="06A604E2"/>
    <w:rsid w:val="06DDE447"/>
    <w:rsid w:val="0726C8FC"/>
    <w:rsid w:val="07490F8A"/>
    <w:rsid w:val="074D4902"/>
    <w:rsid w:val="079175A8"/>
    <w:rsid w:val="0828330F"/>
    <w:rsid w:val="085AC037"/>
    <w:rsid w:val="087FDBC6"/>
    <w:rsid w:val="08A6288D"/>
    <w:rsid w:val="08D9D6CA"/>
    <w:rsid w:val="08F61067"/>
    <w:rsid w:val="0943D31D"/>
    <w:rsid w:val="09547D25"/>
    <w:rsid w:val="0A125DDB"/>
    <w:rsid w:val="0A185DF3"/>
    <w:rsid w:val="0A3B21E5"/>
    <w:rsid w:val="0A5F36BD"/>
    <w:rsid w:val="0A78AA9B"/>
    <w:rsid w:val="0A988E7C"/>
    <w:rsid w:val="0AD0D11F"/>
    <w:rsid w:val="0AF871CC"/>
    <w:rsid w:val="0B210E98"/>
    <w:rsid w:val="0B777234"/>
    <w:rsid w:val="0BE0BD55"/>
    <w:rsid w:val="0C3E9C4C"/>
    <w:rsid w:val="0C755854"/>
    <w:rsid w:val="0C7E40FE"/>
    <w:rsid w:val="0C972BF2"/>
    <w:rsid w:val="0CD3B2BA"/>
    <w:rsid w:val="0D492588"/>
    <w:rsid w:val="0D6E496C"/>
    <w:rsid w:val="0D7DEC8B"/>
    <w:rsid w:val="0E0FBC5C"/>
    <w:rsid w:val="0E1F098D"/>
    <w:rsid w:val="0E294960"/>
    <w:rsid w:val="0E42747C"/>
    <w:rsid w:val="0EE39399"/>
    <w:rsid w:val="0F32CC34"/>
    <w:rsid w:val="0F47309A"/>
    <w:rsid w:val="0F893E4D"/>
    <w:rsid w:val="0F9CBA5E"/>
    <w:rsid w:val="0F9F4A14"/>
    <w:rsid w:val="0FBA43B1"/>
    <w:rsid w:val="1010D9DE"/>
    <w:rsid w:val="1016A2B5"/>
    <w:rsid w:val="101A8AD0"/>
    <w:rsid w:val="10534D97"/>
    <w:rsid w:val="1053CCFC"/>
    <w:rsid w:val="106CB926"/>
    <w:rsid w:val="10EFC4B2"/>
    <w:rsid w:val="111B5BBB"/>
    <w:rsid w:val="1142E227"/>
    <w:rsid w:val="11D2E92B"/>
    <w:rsid w:val="1219CDC0"/>
    <w:rsid w:val="1225B069"/>
    <w:rsid w:val="122CB259"/>
    <w:rsid w:val="1235F6E3"/>
    <w:rsid w:val="1278FE5B"/>
    <w:rsid w:val="12BE281B"/>
    <w:rsid w:val="133A298E"/>
    <w:rsid w:val="14787C73"/>
    <w:rsid w:val="151EC4B4"/>
    <w:rsid w:val="15B259F2"/>
    <w:rsid w:val="163B18E0"/>
    <w:rsid w:val="1660A922"/>
    <w:rsid w:val="166B826C"/>
    <w:rsid w:val="167132D8"/>
    <w:rsid w:val="168E45FB"/>
    <w:rsid w:val="174783D5"/>
    <w:rsid w:val="17545365"/>
    <w:rsid w:val="175B8997"/>
    <w:rsid w:val="17E82513"/>
    <w:rsid w:val="189B8F36"/>
    <w:rsid w:val="189BD7FA"/>
    <w:rsid w:val="18ADC642"/>
    <w:rsid w:val="18B3AFE1"/>
    <w:rsid w:val="18BA463E"/>
    <w:rsid w:val="18BB699B"/>
    <w:rsid w:val="18BFCA51"/>
    <w:rsid w:val="18F0A2E3"/>
    <w:rsid w:val="18FA9E49"/>
    <w:rsid w:val="1946AEDB"/>
    <w:rsid w:val="197E3D95"/>
    <w:rsid w:val="198293B3"/>
    <w:rsid w:val="1986F469"/>
    <w:rsid w:val="1992551C"/>
    <w:rsid w:val="1997CA99"/>
    <w:rsid w:val="1A3A86C5"/>
    <w:rsid w:val="1A5145AF"/>
    <w:rsid w:val="1A60BB19"/>
    <w:rsid w:val="1A96F618"/>
    <w:rsid w:val="1ACF558B"/>
    <w:rsid w:val="1AEF09AD"/>
    <w:rsid w:val="1B03DAF1"/>
    <w:rsid w:val="1B33FFA1"/>
    <w:rsid w:val="1B945F2C"/>
    <w:rsid w:val="1B99A6D1"/>
    <w:rsid w:val="1C51FE40"/>
    <w:rsid w:val="1C581A15"/>
    <w:rsid w:val="1C6E25DC"/>
    <w:rsid w:val="1CA9E63E"/>
    <w:rsid w:val="1CB99CFD"/>
    <w:rsid w:val="1CE7A231"/>
    <w:rsid w:val="1CEB00B7"/>
    <w:rsid w:val="1D59C6A6"/>
    <w:rsid w:val="1DC2F4CA"/>
    <w:rsid w:val="1DE44336"/>
    <w:rsid w:val="1F06EB4E"/>
    <w:rsid w:val="1F351953"/>
    <w:rsid w:val="1F750A76"/>
    <w:rsid w:val="1F8D03E3"/>
    <w:rsid w:val="1F8FD4EA"/>
    <w:rsid w:val="1FB6B3A1"/>
    <w:rsid w:val="1FCE97D3"/>
    <w:rsid w:val="20209921"/>
    <w:rsid w:val="20C2172B"/>
    <w:rsid w:val="20EB48FA"/>
    <w:rsid w:val="212767EB"/>
    <w:rsid w:val="212ED8D7"/>
    <w:rsid w:val="21393A3A"/>
    <w:rsid w:val="217515AE"/>
    <w:rsid w:val="2185CFDB"/>
    <w:rsid w:val="21BCD9BC"/>
    <w:rsid w:val="21FA7005"/>
    <w:rsid w:val="21FD0A53"/>
    <w:rsid w:val="225DE21D"/>
    <w:rsid w:val="227F163E"/>
    <w:rsid w:val="2286C560"/>
    <w:rsid w:val="2356A64C"/>
    <w:rsid w:val="236D0C22"/>
    <w:rsid w:val="238049CF"/>
    <w:rsid w:val="23B6D306"/>
    <w:rsid w:val="2422311A"/>
    <w:rsid w:val="243EC203"/>
    <w:rsid w:val="24A59DCB"/>
    <w:rsid w:val="24AEEC17"/>
    <w:rsid w:val="259F17A2"/>
    <w:rsid w:val="25CF3C52"/>
    <w:rsid w:val="25F3512A"/>
    <w:rsid w:val="262279BB"/>
    <w:rsid w:val="2648B8A7"/>
    <w:rsid w:val="27144375"/>
    <w:rsid w:val="27680452"/>
    <w:rsid w:val="27AD4CAE"/>
    <w:rsid w:val="27B1F135"/>
    <w:rsid w:val="2808DA78"/>
    <w:rsid w:val="2816099A"/>
    <w:rsid w:val="281E4405"/>
    <w:rsid w:val="28367043"/>
    <w:rsid w:val="283761CA"/>
    <w:rsid w:val="2857F6D1"/>
    <w:rsid w:val="2867867A"/>
    <w:rsid w:val="286F16A4"/>
    <w:rsid w:val="288F5035"/>
    <w:rsid w:val="28E56385"/>
    <w:rsid w:val="292EB092"/>
    <w:rsid w:val="293AC7A0"/>
    <w:rsid w:val="293ACB02"/>
    <w:rsid w:val="29F1848C"/>
    <w:rsid w:val="29F81AE9"/>
    <w:rsid w:val="2A01F51A"/>
    <w:rsid w:val="2A32C412"/>
    <w:rsid w:val="2A37D59B"/>
    <w:rsid w:val="2A85F835"/>
    <w:rsid w:val="2A9F5F09"/>
    <w:rsid w:val="2BC94A7E"/>
    <w:rsid w:val="2C44D6CA"/>
    <w:rsid w:val="2C74FC75"/>
    <w:rsid w:val="2C95E924"/>
    <w:rsid w:val="2D218461"/>
    <w:rsid w:val="2D3B5C44"/>
    <w:rsid w:val="2DD456C0"/>
    <w:rsid w:val="2DD59E0A"/>
    <w:rsid w:val="2DED9777"/>
    <w:rsid w:val="2E085866"/>
    <w:rsid w:val="2E577975"/>
    <w:rsid w:val="2E6C9579"/>
    <w:rsid w:val="2E7AE06A"/>
    <w:rsid w:val="2EA89B8C"/>
    <w:rsid w:val="2EB4B6F7"/>
    <w:rsid w:val="2EBD6DCB"/>
    <w:rsid w:val="2F0531D9"/>
    <w:rsid w:val="2F7BE10F"/>
    <w:rsid w:val="2F90B253"/>
    <w:rsid w:val="2F99CDCE"/>
    <w:rsid w:val="2FC76E5B"/>
    <w:rsid w:val="301D6D50"/>
    <w:rsid w:val="302E38E8"/>
    <w:rsid w:val="30A35F1F"/>
    <w:rsid w:val="30B6EC73"/>
    <w:rsid w:val="30BCA9A7"/>
    <w:rsid w:val="31129838"/>
    <w:rsid w:val="316CE61C"/>
    <w:rsid w:val="3210EA4F"/>
    <w:rsid w:val="321C8BA2"/>
    <w:rsid w:val="32313A02"/>
    <w:rsid w:val="3239D2AB"/>
    <w:rsid w:val="326DF36A"/>
    <w:rsid w:val="32845ECB"/>
    <w:rsid w:val="32EC3831"/>
    <w:rsid w:val="32F08B3A"/>
    <w:rsid w:val="330626C7"/>
    <w:rsid w:val="33E9E86B"/>
    <w:rsid w:val="34508027"/>
    <w:rsid w:val="34830D4F"/>
    <w:rsid w:val="34D0C5AA"/>
    <w:rsid w:val="3524F49A"/>
    <w:rsid w:val="354F6CFE"/>
    <w:rsid w:val="35669C22"/>
    <w:rsid w:val="35BD4D76"/>
    <w:rsid w:val="35C14E9E"/>
    <w:rsid w:val="35D9821A"/>
    <w:rsid w:val="365DB914"/>
    <w:rsid w:val="367708AF"/>
    <w:rsid w:val="3697DD8B"/>
    <w:rsid w:val="36E8CA4F"/>
    <w:rsid w:val="36FED616"/>
    <w:rsid w:val="3700A462"/>
    <w:rsid w:val="37C1D14E"/>
    <w:rsid w:val="37DA0810"/>
    <w:rsid w:val="3817D99F"/>
    <w:rsid w:val="3849614C"/>
    <w:rsid w:val="38C2A133"/>
    <w:rsid w:val="38D2F51B"/>
    <w:rsid w:val="390DC9EC"/>
    <w:rsid w:val="391FCDFD"/>
    <w:rsid w:val="398D2EE7"/>
    <w:rsid w:val="39B06B7B"/>
    <w:rsid w:val="39E5E552"/>
    <w:rsid w:val="3A107D52"/>
    <w:rsid w:val="3A73B312"/>
    <w:rsid w:val="3A7489FC"/>
    <w:rsid w:val="3A75A0B8"/>
    <w:rsid w:val="3AB3829E"/>
    <w:rsid w:val="3AD59009"/>
    <w:rsid w:val="3AEDEE1D"/>
    <w:rsid w:val="3B63DE9D"/>
    <w:rsid w:val="3B6CEC9B"/>
    <w:rsid w:val="3B8B2F1C"/>
    <w:rsid w:val="3B8D43B2"/>
    <w:rsid w:val="3BA3ADB2"/>
    <w:rsid w:val="3BEE6867"/>
    <w:rsid w:val="3C7BAC4D"/>
    <w:rsid w:val="3CB3A065"/>
    <w:rsid w:val="3CE9E0A0"/>
    <w:rsid w:val="3CFD14B0"/>
    <w:rsid w:val="3D15EBB1"/>
    <w:rsid w:val="3D54BD67"/>
    <w:rsid w:val="3D65C56D"/>
    <w:rsid w:val="3D743EB8"/>
    <w:rsid w:val="3DB2D120"/>
    <w:rsid w:val="3DB60D7E"/>
    <w:rsid w:val="3DDC74A3"/>
    <w:rsid w:val="3DECB1EF"/>
    <w:rsid w:val="3E1C7391"/>
    <w:rsid w:val="3E402E2D"/>
    <w:rsid w:val="3E55F0F8"/>
    <w:rsid w:val="3EA623D9"/>
    <w:rsid w:val="3EB80DC3"/>
    <w:rsid w:val="3EDAAC13"/>
    <w:rsid w:val="3EDC91EE"/>
    <w:rsid w:val="3EE067EE"/>
    <w:rsid w:val="3F00F3BE"/>
    <w:rsid w:val="3F5024B8"/>
    <w:rsid w:val="3F504005"/>
    <w:rsid w:val="3F6CCCA4"/>
    <w:rsid w:val="3FB64B87"/>
    <w:rsid w:val="4001D8D3"/>
    <w:rsid w:val="4039ADA0"/>
    <w:rsid w:val="4039B838"/>
    <w:rsid w:val="408CD3C3"/>
    <w:rsid w:val="40956E11"/>
    <w:rsid w:val="40C2855D"/>
    <w:rsid w:val="40F3F167"/>
    <w:rsid w:val="414F63F9"/>
    <w:rsid w:val="41773AAF"/>
    <w:rsid w:val="41CC3A4D"/>
    <w:rsid w:val="41FAC0CE"/>
    <w:rsid w:val="42427A44"/>
    <w:rsid w:val="425EDEFF"/>
    <w:rsid w:val="427C4D77"/>
    <w:rsid w:val="427EBA5F"/>
    <w:rsid w:val="429FA70E"/>
    <w:rsid w:val="42A8156A"/>
    <w:rsid w:val="438EB903"/>
    <w:rsid w:val="43A991C1"/>
    <w:rsid w:val="43B99D36"/>
    <w:rsid w:val="43BB0AAE"/>
    <w:rsid w:val="43F3F1AF"/>
    <w:rsid w:val="445B89FB"/>
    <w:rsid w:val="4470D1B6"/>
    <w:rsid w:val="4476195B"/>
    <w:rsid w:val="44797DF2"/>
    <w:rsid w:val="44A8A683"/>
    <w:rsid w:val="44D3BBD9"/>
    <w:rsid w:val="44E7B3BD"/>
    <w:rsid w:val="4505A177"/>
    <w:rsid w:val="451D30D2"/>
    <w:rsid w:val="4527BD16"/>
    <w:rsid w:val="453D392A"/>
    <w:rsid w:val="45B932D8"/>
    <w:rsid w:val="45D12C45"/>
    <w:rsid w:val="45D8DB67"/>
    <w:rsid w:val="4613B8FB"/>
    <w:rsid w:val="4643CF08"/>
    <w:rsid w:val="4646E72E"/>
    <w:rsid w:val="467DDC3F"/>
    <w:rsid w:val="46D25FD6"/>
    <w:rsid w:val="46DC459A"/>
    <w:rsid w:val="47B85BA9"/>
    <w:rsid w:val="47B91C94"/>
    <w:rsid w:val="4822219E"/>
    <w:rsid w:val="485B1C43"/>
    <w:rsid w:val="4863AF28"/>
    <w:rsid w:val="48E5123E"/>
    <w:rsid w:val="4934FDDF"/>
    <w:rsid w:val="498BC78E"/>
    <w:rsid w:val="4997A780"/>
    <w:rsid w:val="4A5DA2A8"/>
    <w:rsid w:val="4A66597C"/>
    <w:rsid w:val="4ACBB808"/>
    <w:rsid w:val="4AE9BB95"/>
    <w:rsid w:val="4B18B155"/>
    <w:rsid w:val="4B24CCC0"/>
    <w:rsid w:val="4B3C1B7E"/>
    <w:rsid w:val="4B705A0C"/>
    <w:rsid w:val="4B88864A"/>
    <w:rsid w:val="4BD4D24C"/>
    <w:rsid w:val="4BF1FE87"/>
    <w:rsid w:val="4C181FAC"/>
    <w:rsid w:val="4C2B2E2F"/>
    <w:rsid w:val="4C46C6BD"/>
    <w:rsid w:val="4C6E361D"/>
    <w:rsid w:val="4C8FA6AD"/>
    <w:rsid w:val="4CFA8057"/>
    <w:rsid w:val="4D065838"/>
    <w:rsid w:val="4D93FA61"/>
    <w:rsid w:val="4DB0FB7D"/>
    <w:rsid w:val="4DCDC4DF"/>
    <w:rsid w:val="4E5BD60A"/>
    <w:rsid w:val="4E749D38"/>
    <w:rsid w:val="4EE68E31"/>
    <w:rsid w:val="4F049804"/>
    <w:rsid w:val="4F1AF418"/>
    <w:rsid w:val="4F262750"/>
    <w:rsid w:val="4F298BE7"/>
    <w:rsid w:val="4FCC924C"/>
    <w:rsid w:val="5007F0B6"/>
    <w:rsid w:val="503C434B"/>
    <w:rsid w:val="506A410A"/>
    <w:rsid w:val="50A0BB8B"/>
    <w:rsid w:val="50A30DD8"/>
    <w:rsid w:val="50FFFE34"/>
    <w:rsid w:val="5174FD2D"/>
    <w:rsid w:val="51F0FEA0"/>
    <w:rsid w:val="528A3840"/>
    <w:rsid w:val="52913E60"/>
    <w:rsid w:val="533B5800"/>
    <w:rsid w:val="534ED411"/>
    <w:rsid w:val="5366350B"/>
    <w:rsid w:val="53C68298"/>
    <w:rsid w:val="53EBB79B"/>
    <w:rsid w:val="542DBDFA"/>
    <w:rsid w:val="5431BFD9"/>
    <w:rsid w:val="5449EC17"/>
    <w:rsid w:val="54654455"/>
    <w:rsid w:val="548FD392"/>
    <w:rsid w:val="54963819"/>
    <w:rsid w:val="549B118C"/>
    <w:rsid w:val="549D074F"/>
    <w:rsid w:val="54AF17EC"/>
    <w:rsid w:val="54C79E2D"/>
    <w:rsid w:val="55664043"/>
    <w:rsid w:val="5584F846"/>
    <w:rsid w:val="55C00971"/>
    <w:rsid w:val="563985C6"/>
    <w:rsid w:val="56B505EC"/>
    <w:rsid w:val="56CF51A6"/>
    <w:rsid w:val="56D6D790"/>
    <w:rsid w:val="56F7F90A"/>
    <w:rsid w:val="5701DECE"/>
    <w:rsid w:val="57401727"/>
    <w:rsid w:val="574835FA"/>
    <w:rsid w:val="577B0D18"/>
    <w:rsid w:val="5822DBB1"/>
    <w:rsid w:val="5867D2A0"/>
    <w:rsid w:val="58764058"/>
    <w:rsid w:val="58887849"/>
    <w:rsid w:val="58D0DE67"/>
    <w:rsid w:val="58D3E495"/>
    <w:rsid w:val="591D2A69"/>
    <w:rsid w:val="5947E7AC"/>
    <w:rsid w:val="594BD553"/>
    <w:rsid w:val="597C6D12"/>
    <w:rsid w:val="5A41A984"/>
    <w:rsid w:val="5A71C7EC"/>
    <w:rsid w:val="5A9DC692"/>
    <w:rsid w:val="5B3BF83C"/>
    <w:rsid w:val="5B5643F6"/>
    <w:rsid w:val="5B5B13EB"/>
    <w:rsid w:val="5B603CB3"/>
    <w:rsid w:val="5B807EF1"/>
    <w:rsid w:val="5BB00C29"/>
    <w:rsid w:val="5C0F3CC4"/>
    <w:rsid w:val="5C4AF7B4"/>
    <w:rsid w:val="5C6E7F6D"/>
    <w:rsid w:val="5C9A0569"/>
    <w:rsid w:val="5CDF44EE"/>
    <w:rsid w:val="5D0F6A99"/>
    <w:rsid w:val="5D12A6F7"/>
    <w:rsid w:val="5D12F770"/>
    <w:rsid w:val="5D42FE78"/>
    <w:rsid w:val="5E035F62"/>
    <w:rsid w:val="5E3C784F"/>
    <w:rsid w:val="5E4AF09F"/>
    <w:rsid w:val="5EBD554A"/>
    <w:rsid w:val="5EC6F760"/>
    <w:rsid w:val="5ED01150"/>
    <w:rsid w:val="600517C6"/>
    <w:rsid w:val="604673E3"/>
    <w:rsid w:val="60702BA1"/>
    <w:rsid w:val="60B7DB74"/>
    <w:rsid w:val="60D4C277"/>
    <w:rsid w:val="612E8AAA"/>
    <w:rsid w:val="614164AB"/>
    <w:rsid w:val="614C9C5B"/>
    <w:rsid w:val="6167EAA9"/>
    <w:rsid w:val="6185B88F"/>
    <w:rsid w:val="619335BB"/>
    <w:rsid w:val="61A806FF"/>
    <w:rsid w:val="61F6EE4A"/>
    <w:rsid w:val="62274AF1"/>
    <w:rsid w:val="6260DEC4"/>
    <w:rsid w:val="6295AE67"/>
    <w:rsid w:val="62A2D072"/>
    <w:rsid w:val="62B55AE7"/>
    <w:rsid w:val="63143F90"/>
    <w:rsid w:val="638BCE3F"/>
    <w:rsid w:val="63B8671A"/>
    <w:rsid w:val="63CD8FC9"/>
    <w:rsid w:val="63E78418"/>
    <w:rsid w:val="63F0EC60"/>
    <w:rsid w:val="63F6F982"/>
    <w:rsid w:val="64309792"/>
    <w:rsid w:val="64886F44"/>
    <w:rsid w:val="6497EF46"/>
    <w:rsid w:val="64A17A00"/>
    <w:rsid w:val="64EB53ED"/>
    <w:rsid w:val="651E5054"/>
    <w:rsid w:val="6522F030"/>
    <w:rsid w:val="65600125"/>
    <w:rsid w:val="65A0AABB"/>
    <w:rsid w:val="65D0D066"/>
    <w:rsid w:val="65F1BD15"/>
    <w:rsid w:val="65F7D94D"/>
    <w:rsid w:val="66038F64"/>
    <w:rsid w:val="660651EB"/>
    <w:rsid w:val="66193684"/>
    <w:rsid w:val="66C4C52F"/>
    <w:rsid w:val="66C9307D"/>
    <w:rsid w:val="66CC73BC"/>
    <w:rsid w:val="66EFA335"/>
    <w:rsid w:val="6708BFFF"/>
    <w:rsid w:val="67CEF890"/>
    <w:rsid w:val="67EBB25C"/>
    <w:rsid w:val="6853E6C5"/>
    <w:rsid w:val="68719276"/>
    <w:rsid w:val="689E9C13"/>
    <w:rsid w:val="68BF355D"/>
    <w:rsid w:val="68EC8644"/>
    <w:rsid w:val="692289CF"/>
    <w:rsid w:val="69317D33"/>
    <w:rsid w:val="695794E1"/>
    <w:rsid w:val="69B6D78A"/>
    <w:rsid w:val="69FF3310"/>
    <w:rsid w:val="6A2475DD"/>
    <w:rsid w:val="6A2BD683"/>
    <w:rsid w:val="6A369C01"/>
    <w:rsid w:val="6A3CF400"/>
    <w:rsid w:val="6A5AFF14"/>
    <w:rsid w:val="6A754ACE"/>
    <w:rsid w:val="6ABDA654"/>
    <w:rsid w:val="6B220CEB"/>
    <w:rsid w:val="6B49BF41"/>
    <w:rsid w:val="6B7437A5"/>
    <w:rsid w:val="6C9418A1"/>
    <w:rsid w:val="6CF1456B"/>
    <w:rsid w:val="6D176E34"/>
    <w:rsid w:val="6E0681ED"/>
    <w:rsid w:val="6EC27013"/>
    <w:rsid w:val="6EDA9C51"/>
    <w:rsid w:val="6F26E853"/>
    <w:rsid w:val="6F484AEB"/>
    <w:rsid w:val="6F4F65B9"/>
    <w:rsid w:val="6F8C89E8"/>
    <w:rsid w:val="6FD70AA5"/>
    <w:rsid w:val="7006707F"/>
    <w:rsid w:val="70638819"/>
    <w:rsid w:val="7088CAE6"/>
    <w:rsid w:val="7095B09A"/>
    <w:rsid w:val="709C46F7"/>
    <w:rsid w:val="70BA318B"/>
    <w:rsid w:val="70BB580E"/>
    <w:rsid w:val="71201BE2"/>
    <w:rsid w:val="715B019A"/>
    <w:rsid w:val="7168F522"/>
    <w:rsid w:val="716CA700"/>
    <w:rsid w:val="7174D324"/>
    <w:rsid w:val="7179B112"/>
    <w:rsid w:val="71C184C8"/>
    <w:rsid w:val="71C404EC"/>
    <w:rsid w:val="7219F7C8"/>
    <w:rsid w:val="722EC90C"/>
    <w:rsid w:val="730C533A"/>
    <w:rsid w:val="736B8D03"/>
    <w:rsid w:val="7393A0F7"/>
    <w:rsid w:val="73E285BB"/>
    <w:rsid w:val="73F523DF"/>
    <w:rsid w:val="742841ED"/>
    <w:rsid w:val="743163FA"/>
    <w:rsid w:val="749D6259"/>
    <w:rsid w:val="74C71334"/>
    <w:rsid w:val="74F63BC5"/>
    <w:rsid w:val="75CA1813"/>
    <w:rsid w:val="75E5068A"/>
    <w:rsid w:val="75F9A5F8"/>
    <w:rsid w:val="761003DD"/>
    <w:rsid w:val="762C278D"/>
    <w:rsid w:val="7645B491"/>
    <w:rsid w:val="766B4CCE"/>
    <w:rsid w:val="76E7363A"/>
    <w:rsid w:val="76F686B3"/>
    <w:rsid w:val="773DCDA2"/>
    <w:rsid w:val="779C021E"/>
    <w:rsid w:val="779CF3A5"/>
    <w:rsid w:val="77A35731"/>
    <w:rsid w:val="77DC0F61"/>
    <w:rsid w:val="780299DA"/>
    <w:rsid w:val="78424924"/>
    <w:rsid w:val="78772580"/>
    <w:rsid w:val="78A76584"/>
    <w:rsid w:val="78B8564A"/>
    <w:rsid w:val="7900F2AD"/>
    <w:rsid w:val="794AFAFC"/>
    <w:rsid w:val="79F14202"/>
    <w:rsid w:val="7A2E87D8"/>
    <w:rsid w:val="7A6068D4"/>
    <w:rsid w:val="7A65BA4B"/>
    <w:rsid w:val="7A8E1479"/>
    <w:rsid w:val="7A9618A0"/>
    <w:rsid w:val="7AB9E646"/>
    <w:rsid w:val="7AEE9CA3"/>
    <w:rsid w:val="7B5694BF"/>
    <w:rsid w:val="7B74F1B8"/>
    <w:rsid w:val="7BA9A886"/>
    <w:rsid w:val="7BAA68A5"/>
    <w:rsid w:val="7BBEFB96"/>
    <w:rsid w:val="7BDEFB61"/>
    <w:rsid w:val="7C3AEDDB"/>
    <w:rsid w:val="7C5CC179"/>
    <w:rsid w:val="7C7192BD"/>
    <w:rsid w:val="7CCE8319"/>
    <w:rsid w:val="7D29FCAC"/>
    <w:rsid w:val="7D489497"/>
    <w:rsid w:val="7D953B01"/>
    <w:rsid w:val="7DD551E3"/>
    <w:rsid w:val="7DD9E56A"/>
    <w:rsid w:val="7DFBF1D7"/>
    <w:rsid w:val="7E236D5E"/>
    <w:rsid w:val="7E29BD41"/>
    <w:rsid w:val="7E2FA398"/>
    <w:rsid w:val="7E337034"/>
    <w:rsid w:val="7E5F7ABC"/>
    <w:rsid w:val="7E6E3EDF"/>
    <w:rsid w:val="7E839107"/>
    <w:rsid w:val="7EAD29F2"/>
    <w:rsid w:val="7EE5785F"/>
    <w:rsid w:val="7EF6442E"/>
    <w:rsid w:val="7F1F27AC"/>
    <w:rsid w:val="7F2D0036"/>
    <w:rsid w:val="7F345509"/>
    <w:rsid w:val="7F88DE7C"/>
    <w:rsid w:val="7FE5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4C96FC"/>
  <w15:docId w15:val="{A5A5385C-B212-4BF4-8D3F-FFB229F7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655A52"/>
    <w:rPr>
      <w:color w:val="3399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A5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D23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6293f4eabb374d63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../customXml/item8.xml"/><Relationship Id="rId7" Type="http://schemas.openxmlformats.org/officeDocument/2006/relationships/settings" Target="settings.xml"/><Relationship Id="rId2" Type="http://schemas.openxmlformats.org/officeDocument/2006/relationships/customXml" Target="../../customXml/item7.xml"/><Relationship Id="rId1" Type="http://schemas.openxmlformats.org/officeDocument/2006/relationships/customXml" Target="../../customXml/item6.xml"/><Relationship Id="rId6" Type="http://schemas.openxmlformats.org/officeDocument/2006/relationships/styles" Target="styles.xml"/><Relationship Id="rId5" Type="http://schemas.openxmlformats.org/officeDocument/2006/relationships/customXml" Target="../../customXml/item10.xml"/><Relationship Id="rId4" Type="http://schemas.openxmlformats.org/officeDocument/2006/relationships/customXml" Target="../../customXml/item9.xml"/><Relationship Id="rId9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66506BCE3D4899A4BDF872F56A37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4A2EA4-168C-45B0-89D0-5A5A80D98B82}"/>
      </w:docPartPr>
      <w:docPartBody>
        <w:p w:rsidR="00C25633" w:rsidRDefault="00B02AFA">
          <w:pPr>
            <w:pStyle w:val="CE66506BCE3D4899A4BDF872F56A37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8141A342EC9F4D07976E3F613A70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DC28-A818-4193-9707-75A871F6D225}"/>
      </w:docPartPr>
      <w:docPartBody>
        <w:p w:rsidR="00B768CB" w:rsidRDefault="005E562D">
          <w:pPr>
            <w:pStyle w:val="8141A342EC9F4D07976E3F613A702E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D1633201CF144429A999057A41E9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1D3F-CFEB-4DAA-8357-181273C42E6B}"/>
      </w:docPartPr>
      <w:docPartBody>
        <w:p w:rsidR="00B768CB" w:rsidRDefault="005E562D">
          <w:pPr>
            <w:pStyle w:val="D1633201CF144429A999057A41E9BD7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2068A9"/>
    <w:rsid w:val="005E562D"/>
    <w:rsid w:val="00B02AFA"/>
    <w:rsid w:val="00B768CB"/>
    <w:rsid w:val="00C2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66506BCE3D4899A4BDF872F56A37F7">
    <w:name w:val="CE66506BCE3D4899A4BDF872F56A37F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8141A342EC9F4D07976E3F613A702E0A">
    <w:name w:val="8141A342EC9F4D07976E3F613A702E0A"/>
  </w:style>
  <w:style w:type="paragraph" w:customStyle="1" w:styleId="D1633201CF144429A999057A41E9BD78">
    <w:name w:val="D1633201CF144429A999057A41E9B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SelectedStyle="\APA.XSL" StyleName="APA"/>
</file>

<file path=customXml/item10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02E403563B94F9674A76165C67C71" ma:contentTypeVersion="7" ma:contentTypeDescription="Een nieuw document maken." ma:contentTypeScope="" ma:versionID="9014f3f53e14cde27a189b43dba7de61">
  <xsd:schema xmlns:xsd="http://www.w3.org/2001/XMLSchema" xmlns:xs="http://www.w3.org/2001/XMLSchema" xmlns:p="http://schemas.microsoft.com/office/2006/metadata/properties" xmlns:ns3="1a27c13f-ad8e-4099-92a0-56b7a6629aa0" xmlns:ns4="c7c3f71e-3090-4306-b51d-78180b1a6538" targetNamespace="http://schemas.microsoft.com/office/2006/metadata/properties" ma:root="true" ma:fieldsID="c4a661cee23245a642cd6e10672b5f06" ns3:_="" ns4:_="">
    <xsd:import namespace="1a27c13f-ad8e-4099-92a0-56b7a6629aa0"/>
    <xsd:import namespace="c7c3f71e-3090-4306-b51d-78180b1a6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7c13f-ad8e-4099-92a0-56b7a6629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3f71e-3090-4306-b51d-78180b1a6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02E403563B94F9674A76165C67C71" ma:contentTypeVersion="7" ma:contentTypeDescription="Een nieuw document maken." ma:contentTypeScope="" ma:versionID="9014f3f53e14cde27a189b43dba7de61">
  <xsd:schema xmlns:xsd="http://www.w3.org/2001/XMLSchema" xmlns:xs="http://www.w3.org/2001/XMLSchema" xmlns:p="http://schemas.microsoft.com/office/2006/metadata/properties" xmlns:ns3="1a27c13f-ad8e-4099-92a0-56b7a6629aa0" xmlns:ns4="c7c3f71e-3090-4306-b51d-78180b1a6538" targetNamespace="http://schemas.microsoft.com/office/2006/metadata/properties" ma:root="true" ma:fieldsID="c4a661cee23245a642cd6e10672b5f06" ns3:_="" ns4:_="">
    <xsd:import namespace="1a27c13f-ad8e-4099-92a0-56b7a6629aa0"/>
    <xsd:import namespace="c7c3f71e-3090-4306-b51d-78180b1a6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7c13f-ad8e-4099-92a0-56b7a6629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3f71e-3090-4306-b51d-78180b1a6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7DB2B-10B9-4DD1-A329-CC40919E95B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8629BFD-76BE-4999-9133-908DD835F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7c13f-ad8e-4099-92a0-56b7a6629aa0"/>
    <ds:schemaRef ds:uri="c7c3f71e-3090-4306-b51d-78180b1a6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277A6-ABC5-4ECE-89C8-D2720B971438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1a27c13f-ad8e-4099-92a0-56b7a6629aa0"/>
    <ds:schemaRef ds:uri="c7c3f71e-3090-4306-b51d-78180b1a6538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2F86AEF-59E5-4725-AC69-49E9A0360F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629BFD-76BE-4999-9133-908DD835F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7c13f-ad8e-4099-92a0-56b7a6629aa0"/>
    <ds:schemaRef ds:uri="c7c3f71e-3090-4306-b51d-78180b1a6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787DB2B-10B9-4DD1-A329-CC40919E95B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D7277A6-ABC5-4ECE-89C8-D2720B971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8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9.xml><?xml version="1.0" encoding="utf-8"?>
<ds:datastoreItem xmlns:ds="http://schemas.openxmlformats.org/officeDocument/2006/customXml" ds:itemID="{A2F86AEF-59E5-4725-AC69-49E9A0360F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Rapport%20(ontwerp%20Executive).dotx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Uitgeschreven debriefing</dc:title>
  <dc:subject>Cas, Prosper, Julian</dc:subject>
  <dc:creator>Docent</dc:creator>
  <cp:keywords/>
  <cp:lastModifiedBy>Cas Meijer</cp:lastModifiedBy>
  <cp:revision>2</cp:revision>
  <cp:lastPrinted>2009-08-05T20:41:00Z</cp:lastPrinted>
  <dcterms:created xsi:type="dcterms:W3CDTF">2021-11-15T12:16:00Z</dcterms:created>
  <dcterms:modified xsi:type="dcterms:W3CDTF">2021-11-15T12:16:00Z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0x010100D6702E403563B94F9674A76165C67C71</vt:lpwstr>
  </property>
</Properties>
</file>